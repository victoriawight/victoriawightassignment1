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E23" w:rsidRPr="004C1091" w:rsidRDefault="004C1091">
      <w:pPr>
        <w:rPr>
          <w:b/>
          <w:sz w:val="28"/>
          <w:lang w:val="en-US"/>
        </w:rPr>
      </w:pPr>
      <w:r w:rsidRPr="004C1091">
        <w:rPr>
          <w:b/>
          <w:sz w:val="28"/>
          <w:lang w:val="en-US"/>
        </w:rPr>
        <w:t>Information Architecture</w:t>
      </w:r>
    </w:p>
    <w:p w:rsidR="004C1091" w:rsidRPr="004C1091" w:rsidRDefault="004C1091">
      <w:pPr>
        <w:rPr>
          <w:b/>
          <w:sz w:val="28"/>
          <w:lang w:val="en-US"/>
        </w:rPr>
      </w:pPr>
      <w:r w:rsidRPr="004C1091">
        <w:rPr>
          <w:b/>
          <w:sz w:val="28"/>
          <w:lang w:val="en-US"/>
        </w:rPr>
        <w:t>Victoria Wight</w:t>
      </w:r>
    </w:p>
    <w:p w:rsidR="004C1091" w:rsidRPr="004C1091" w:rsidRDefault="004C1091">
      <w:pPr>
        <w:rPr>
          <w:b/>
          <w:sz w:val="28"/>
          <w:lang w:val="en-US"/>
        </w:rPr>
      </w:pPr>
      <w:r w:rsidRPr="004C1091">
        <w:rPr>
          <w:b/>
          <w:sz w:val="28"/>
          <w:lang w:val="en-US"/>
        </w:rPr>
        <w:t>001175210</w:t>
      </w:r>
    </w:p>
    <w:p w:rsidR="004C1091" w:rsidRDefault="004C1091">
      <w:pPr>
        <w:rPr>
          <w:sz w:val="24"/>
          <w:lang w:val="en-US"/>
        </w:rPr>
      </w:pPr>
    </w:p>
    <w:p w:rsidR="004C1091" w:rsidRPr="004C1091" w:rsidRDefault="004C1091">
      <w:pPr>
        <w:rPr>
          <w:sz w:val="24"/>
          <w:u w:val="single"/>
          <w:lang w:val="en-US"/>
        </w:rPr>
      </w:pPr>
      <w:r w:rsidRPr="004C1091">
        <w:rPr>
          <w:sz w:val="24"/>
          <w:u w:val="single"/>
          <w:lang w:val="en-US"/>
        </w:rPr>
        <w:t>Stakeholder Objectives:</w:t>
      </w:r>
    </w:p>
    <w:p w:rsidR="004C1091" w:rsidRDefault="004C1091">
      <w:pPr>
        <w:rPr>
          <w:lang w:val="en-US"/>
        </w:rPr>
      </w:pPr>
      <w:r>
        <w:rPr>
          <w:lang w:val="en-US"/>
        </w:rPr>
        <w:t xml:space="preserve">The topic I am doing is endangered species in Alberta. I would like to raise awareness on the wildlife in our province and shed light on the dangers of not reversing the damage done to their habitat or human interference such as hunting illegally.  </w:t>
      </w:r>
    </w:p>
    <w:p w:rsidR="004C1091" w:rsidRDefault="004C1091">
      <w:pPr>
        <w:rPr>
          <w:u w:val="single"/>
          <w:lang w:val="en-US"/>
        </w:rPr>
      </w:pPr>
      <w:r w:rsidRPr="004C1091">
        <w:rPr>
          <w:u w:val="single"/>
          <w:lang w:val="en-US"/>
        </w:rPr>
        <w:t>User Profile:</w:t>
      </w:r>
    </w:p>
    <w:p w:rsidR="004C1091" w:rsidRPr="004C1091" w:rsidRDefault="00095B97">
      <w:pPr>
        <w:rPr>
          <w:sz w:val="24"/>
          <w:lang w:val="en-US"/>
        </w:rPr>
      </w:pPr>
      <w:r>
        <w:rPr>
          <w:sz w:val="24"/>
          <w:lang w:val="en-US"/>
        </w:rPr>
        <w:t>The user could be a person looking to learn more about animals and how they can help them from going extinct. A student may use it to visualize the information in an easy to understand matter.</w:t>
      </w:r>
    </w:p>
    <w:p w:rsidR="004C1091" w:rsidRDefault="004C1091">
      <w:pPr>
        <w:rPr>
          <w:u w:val="single"/>
          <w:lang w:val="en-US"/>
        </w:rPr>
      </w:pPr>
      <w:r>
        <w:rPr>
          <w:u w:val="single"/>
          <w:lang w:val="en-US"/>
        </w:rPr>
        <w:t>Content Inventory:</w:t>
      </w:r>
    </w:p>
    <w:p w:rsidR="004C1091" w:rsidRPr="004C1091" w:rsidRDefault="004C1091">
      <w:pPr>
        <w:rPr>
          <w:sz w:val="24"/>
          <w:lang w:val="en-US"/>
        </w:rPr>
      </w:pPr>
      <w:r>
        <w:rPr>
          <w:sz w:val="24"/>
          <w:lang w:val="en-US"/>
        </w:rPr>
        <w:t>I would like to do a page for each of the categories of animals: Amphibians, Birds, Fish, Mammals and Reptiles in one dropdown menu. Then there will be a menu on information about endangered species, what is causing their decline, further information and a reference page.</w:t>
      </w:r>
    </w:p>
    <w:p w:rsidR="004C1091" w:rsidRDefault="004C1091">
      <w:pPr>
        <w:rPr>
          <w:u w:val="single"/>
          <w:lang w:val="en-US"/>
        </w:rPr>
      </w:pPr>
      <w:r>
        <w:rPr>
          <w:u w:val="single"/>
          <w:lang w:val="en-US"/>
        </w:rPr>
        <w:t>Timeline:</w:t>
      </w:r>
    </w:p>
    <w:p w:rsidR="004C1091" w:rsidRPr="004C1091" w:rsidRDefault="004C1091">
      <w:pPr>
        <w:rPr>
          <w:sz w:val="24"/>
          <w:lang w:val="en-US"/>
        </w:rPr>
      </w:pPr>
    </w:p>
    <w:p w:rsidR="004C1091" w:rsidRDefault="004C1091">
      <w:pPr>
        <w:rPr>
          <w:u w:val="single"/>
          <w:lang w:val="en-US"/>
        </w:rPr>
      </w:pPr>
      <w:r>
        <w:rPr>
          <w:u w:val="single"/>
          <w:lang w:val="en-US"/>
        </w:rPr>
        <w:t>Preliminary Concept Development</w:t>
      </w:r>
    </w:p>
    <w:p w:rsidR="004C1091" w:rsidRPr="004C1091" w:rsidRDefault="00EE07DC">
      <w:pPr>
        <w:rPr>
          <w:sz w:val="24"/>
          <w:lang w:val="en-US"/>
        </w:rPr>
      </w:pPr>
      <w:r>
        <w:rPr>
          <w:sz w:val="24"/>
          <w:lang w:val="en-US"/>
        </w:rPr>
        <w:t>Endangered species in Alberta, the different types of animals, the different species.</w:t>
      </w:r>
    </w:p>
    <w:p w:rsidR="004C1091" w:rsidRDefault="004C1091">
      <w:pPr>
        <w:rPr>
          <w:u w:val="single"/>
          <w:lang w:val="en-US"/>
        </w:rPr>
      </w:pPr>
      <w:r>
        <w:rPr>
          <w:u w:val="single"/>
          <w:lang w:val="en-US"/>
        </w:rPr>
        <w:t>Website Map:</w:t>
      </w:r>
    </w:p>
    <w:p w:rsidR="004C1091" w:rsidRDefault="00EE07DC" w:rsidP="00EE07DC">
      <w:pPr>
        <w:jc w:val="center"/>
        <w:rPr>
          <w:sz w:val="24"/>
          <w:lang w:val="en-US"/>
        </w:rPr>
      </w:pPr>
      <w:r>
        <w:rPr>
          <w:noProof/>
          <w:sz w:val="24"/>
          <w:lang w:eastAsia="en-CA"/>
        </w:rPr>
        <w:drawing>
          <wp:inline distT="0" distB="0" distL="0" distR="0">
            <wp:extent cx="3855147" cy="2265528"/>
            <wp:effectExtent l="0" t="0" r="0" b="1905"/>
            <wp:docPr id="1" name="Picture 1" descr="F:\Work\NMED3850A\assignments\assignment1\photos\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ork\NMED3850A\assignments\assignment1\photos\chart.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71440" cy="2275103"/>
                    </a:xfrm>
                    <a:prstGeom prst="rect">
                      <a:avLst/>
                    </a:prstGeom>
                    <a:noFill/>
                    <a:ln>
                      <a:noFill/>
                    </a:ln>
                  </pic:spPr>
                </pic:pic>
              </a:graphicData>
            </a:graphic>
          </wp:inline>
        </w:drawing>
      </w:r>
    </w:p>
    <w:p w:rsidR="00293982" w:rsidRPr="00293982" w:rsidRDefault="00293982" w:rsidP="00293982">
      <w:pPr>
        <w:rPr>
          <w:sz w:val="24"/>
          <w:u w:val="single"/>
          <w:lang w:val="en-US"/>
        </w:rPr>
      </w:pPr>
      <w:r w:rsidRPr="00293982">
        <w:rPr>
          <w:sz w:val="24"/>
          <w:u w:val="single"/>
          <w:lang w:val="en-US"/>
        </w:rPr>
        <w:lastRenderedPageBreak/>
        <w:t>Links:</w:t>
      </w:r>
    </w:p>
    <w:p w:rsidR="00293982" w:rsidRDefault="00141690" w:rsidP="00293982">
      <w:pPr>
        <w:rPr>
          <w:sz w:val="24"/>
          <w:lang w:val="en-US"/>
        </w:rPr>
      </w:pPr>
      <w:hyperlink r:id="rId5" w:history="1">
        <w:r w:rsidR="00293982" w:rsidRPr="002C09AF">
          <w:rPr>
            <w:rStyle w:val="Hyperlink"/>
            <w:sz w:val="24"/>
            <w:lang w:val="en-US"/>
          </w:rPr>
          <w:t>http://aep.alberta.ca/fish-wildlife/species-at-risk/species-at-risk-publications-web-resources/default.aspx</w:t>
        </w:r>
      </w:hyperlink>
    </w:p>
    <w:p w:rsidR="00293982" w:rsidRDefault="00141690" w:rsidP="00293982">
      <w:pPr>
        <w:rPr>
          <w:sz w:val="24"/>
          <w:lang w:val="en-US"/>
        </w:rPr>
      </w:pPr>
      <w:hyperlink r:id="rId6" w:history="1">
        <w:r w:rsidR="00293982" w:rsidRPr="002C09AF">
          <w:rPr>
            <w:rStyle w:val="Hyperlink"/>
            <w:sz w:val="24"/>
            <w:lang w:val="en-US"/>
          </w:rPr>
          <w:t>http://aep.alberta.ca/fish-wildlife/species-at-risk/species-at-risk-publications-web-resources/amphibians/default.aspx</w:t>
        </w:r>
      </w:hyperlink>
    </w:p>
    <w:p w:rsidR="00293982" w:rsidRDefault="00141690" w:rsidP="00293982">
      <w:pPr>
        <w:rPr>
          <w:sz w:val="24"/>
          <w:lang w:val="en-US"/>
        </w:rPr>
      </w:pPr>
      <w:hyperlink r:id="rId7" w:history="1">
        <w:r w:rsidR="00293982" w:rsidRPr="002C09AF">
          <w:rPr>
            <w:rStyle w:val="Hyperlink"/>
            <w:sz w:val="24"/>
            <w:lang w:val="en-US"/>
          </w:rPr>
          <w:t>http://aep.alberta.ca/fish-wildlife/species-at-risk/species-at-risk-publications-web-resources/birds/default.aspx</w:t>
        </w:r>
      </w:hyperlink>
    </w:p>
    <w:p w:rsidR="00293982" w:rsidRDefault="00141690">
      <w:pPr>
        <w:rPr>
          <w:sz w:val="24"/>
          <w:lang w:val="en-US"/>
        </w:rPr>
      </w:pPr>
      <w:hyperlink r:id="rId8" w:history="1">
        <w:r w:rsidR="00293982" w:rsidRPr="002C09AF">
          <w:rPr>
            <w:rStyle w:val="Hyperlink"/>
            <w:sz w:val="24"/>
            <w:lang w:val="en-US"/>
          </w:rPr>
          <w:t>http://aep.alberta.ca/fish-wildlife/species-at-risk/species-at-risk-publications-web-resources/fish/default.aspx</w:t>
        </w:r>
      </w:hyperlink>
    </w:p>
    <w:p w:rsidR="00293982" w:rsidRDefault="00141690">
      <w:pPr>
        <w:rPr>
          <w:sz w:val="24"/>
          <w:lang w:val="en-US"/>
        </w:rPr>
      </w:pPr>
      <w:hyperlink r:id="rId9" w:history="1">
        <w:r w:rsidR="00293982" w:rsidRPr="002C09AF">
          <w:rPr>
            <w:rStyle w:val="Hyperlink"/>
            <w:sz w:val="24"/>
            <w:lang w:val="en-US"/>
          </w:rPr>
          <w:t>http://aep.alberta.ca/fish-wildlife/species-at-risk/species-at-risk-publications-web-resources/mammals/default.aspx</w:t>
        </w:r>
      </w:hyperlink>
    </w:p>
    <w:p w:rsidR="00293982" w:rsidRDefault="00141690">
      <w:pPr>
        <w:rPr>
          <w:sz w:val="24"/>
          <w:lang w:val="en-US"/>
        </w:rPr>
      </w:pPr>
      <w:hyperlink r:id="rId10" w:history="1">
        <w:r w:rsidR="00293982" w:rsidRPr="002C09AF">
          <w:rPr>
            <w:rStyle w:val="Hyperlink"/>
            <w:sz w:val="24"/>
            <w:lang w:val="en-US"/>
          </w:rPr>
          <w:t>http://aep.alberta.ca/fish-wildlife/species-at-risk/species-at-risk-publications-web-resources/reptiles/default.aspx</w:t>
        </w:r>
      </w:hyperlink>
    </w:p>
    <w:p w:rsidR="00293982" w:rsidRDefault="00C96E21">
      <w:pPr>
        <w:rPr>
          <w:sz w:val="24"/>
          <w:lang w:val="en-US"/>
        </w:rPr>
      </w:pPr>
      <w:hyperlink r:id="rId11" w:history="1">
        <w:r w:rsidRPr="00551E33">
          <w:rPr>
            <w:rStyle w:val="Hyperlink"/>
            <w:sz w:val="24"/>
            <w:lang w:val="en-US"/>
          </w:rPr>
          <w:t>https://moodle.uleth.ca/201601/pluginfile.php/81850/block_html/content/SpeciesAtRiskGuide-Jan-2015.pdf</w:t>
        </w:r>
      </w:hyperlink>
    </w:p>
    <w:p w:rsidR="00C96E21" w:rsidRDefault="00C96E21">
      <w:pPr>
        <w:rPr>
          <w:sz w:val="24"/>
          <w:lang w:val="en-US"/>
        </w:rPr>
      </w:pPr>
      <w:bookmarkStart w:id="0" w:name="_GoBack"/>
      <w:bookmarkEnd w:id="0"/>
    </w:p>
    <w:p w:rsidR="00293982" w:rsidRPr="004C1091" w:rsidRDefault="00293982" w:rsidP="00293982">
      <w:pPr>
        <w:rPr>
          <w:sz w:val="24"/>
          <w:lang w:val="en-US"/>
        </w:rPr>
      </w:pPr>
    </w:p>
    <w:sectPr w:rsidR="00293982" w:rsidRPr="004C10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91"/>
    <w:rsid w:val="00095B97"/>
    <w:rsid w:val="00141690"/>
    <w:rsid w:val="00293982"/>
    <w:rsid w:val="00361E23"/>
    <w:rsid w:val="004C1091"/>
    <w:rsid w:val="00C96E21"/>
    <w:rsid w:val="00EE07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83C04-B323-42C4-9C95-C249B43E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9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ep.alberta.ca/fish-wildlife/species-at-risk/species-at-risk-publications-web-resources/fish/default.asp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aep.alberta.ca/fish-wildlife/species-at-risk/species-at-risk-publications-web-resources/birds/default.asp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ep.alberta.ca/fish-wildlife/species-at-risk/species-at-risk-publications-web-resources/amphibians/default.aspx" TargetMode="External"/><Relationship Id="rId11" Type="http://schemas.openxmlformats.org/officeDocument/2006/relationships/hyperlink" Target="https://moodle.uleth.ca/201601/pluginfile.php/81850/block_html/content/SpeciesAtRiskGuide-Jan-2015.pdf" TargetMode="External"/><Relationship Id="rId5" Type="http://schemas.openxmlformats.org/officeDocument/2006/relationships/hyperlink" Target="http://aep.alberta.ca/fish-wildlife/species-at-risk/species-at-risk-publications-web-resources/default.aspx" TargetMode="External"/><Relationship Id="rId10" Type="http://schemas.openxmlformats.org/officeDocument/2006/relationships/hyperlink" Target="http://aep.alberta.ca/fish-wildlife/species-at-risk/species-at-risk-publications-web-resources/reptiles/default.aspx" TargetMode="External"/><Relationship Id="rId4" Type="http://schemas.openxmlformats.org/officeDocument/2006/relationships/image" Target="media/image1.jpeg"/><Relationship Id="rId9" Type="http://schemas.openxmlformats.org/officeDocument/2006/relationships/hyperlink" Target="http://aep.alberta.ca/fish-wildlife/species-at-risk/species-at-risk-publications-web-resources/mammal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FE953295.dotm</Template>
  <TotalTime>142</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Wight, Victoria</dc:creator>
  <cp:keywords/>
  <dc:description/>
  <cp:lastModifiedBy>Wight, Victoria</cp:lastModifiedBy>
  <cp:revision>4</cp:revision>
  <dcterms:created xsi:type="dcterms:W3CDTF">2016-02-01T22:39:00Z</dcterms:created>
  <dcterms:modified xsi:type="dcterms:W3CDTF">2016-02-02T00:59:00Z</dcterms:modified>
</cp:coreProperties>
</file>