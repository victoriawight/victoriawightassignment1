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5A6" w:rsidRDefault="00A65746">
      <w:pPr>
        <w:rPr>
          <w:lang w:val="en-US"/>
        </w:rPr>
      </w:pPr>
      <w:r>
        <w:rPr>
          <w:lang w:val="en-US"/>
        </w:rPr>
        <w:t>Home page content</w:t>
      </w:r>
    </w:p>
    <w:p w:rsidR="00A65746" w:rsidRDefault="00A65746">
      <w:pPr>
        <w:rPr>
          <w:lang w:val="en-US"/>
        </w:rPr>
      </w:pPr>
      <w:r>
        <w:rPr>
          <w:lang w:val="en-US"/>
        </w:rPr>
        <w:t xml:space="preserve">Welcome to Alberta Endangered Species! This website will take you through the different species that are endangered in Alberta. Each page will contain information about the animal, its range and why it is endangered in Alberta. It will also contain further information on that species and what is being done to protect it. On top of this, we have </w:t>
      </w:r>
      <w:r w:rsidR="0020616B">
        <w:rPr>
          <w:lang w:val="en-US"/>
        </w:rPr>
        <w:t>ways for you to help animals and how you can get involved as well as further information and resources compiled to bring you this interactive website. I hope you enjoy the website!</w:t>
      </w:r>
    </w:p>
    <w:p w:rsidR="0020616B" w:rsidRDefault="0020616B">
      <w:pPr>
        <w:rPr>
          <w:lang w:val="en-US"/>
        </w:rPr>
      </w:pPr>
    </w:p>
    <w:p w:rsidR="0020616B" w:rsidRDefault="00224763">
      <w:pPr>
        <w:rPr>
          <w:lang w:val="en-US"/>
        </w:rPr>
      </w:pPr>
      <w:r>
        <w:rPr>
          <w:lang w:val="en-US"/>
        </w:rPr>
        <w:t>American Badger</w:t>
      </w:r>
    </w:p>
    <w:p w:rsidR="00224763" w:rsidRPr="00224763" w:rsidRDefault="00224763" w:rsidP="00224763">
      <w:pPr>
        <w:rPr>
          <w:lang w:val="en-US"/>
        </w:rPr>
      </w:pPr>
      <w:r w:rsidRPr="00224763">
        <w:rPr>
          <w:lang w:val="en-US"/>
        </w:rPr>
        <w:t xml:space="preserve">Scientific Name: </w:t>
      </w:r>
      <w:proofErr w:type="spellStart"/>
      <w:r w:rsidRPr="00224763">
        <w:rPr>
          <w:lang w:val="en-US"/>
        </w:rPr>
        <w:t>Taxidea</w:t>
      </w:r>
      <w:proofErr w:type="spellEnd"/>
      <w:r w:rsidRPr="00224763">
        <w:rPr>
          <w:lang w:val="en-US"/>
        </w:rPr>
        <w:t xml:space="preserve"> </w:t>
      </w:r>
      <w:proofErr w:type="spellStart"/>
      <w:r w:rsidRPr="00224763">
        <w:rPr>
          <w:lang w:val="en-US"/>
        </w:rPr>
        <w:t>taxus</w:t>
      </w:r>
      <w:proofErr w:type="spellEnd"/>
    </w:p>
    <w:p w:rsidR="00224763" w:rsidRDefault="00224763" w:rsidP="00224763">
      <w:pPr>
        <w:rPr>
          <w:lang w:val="en-US"/>
        </w:rPr>
      </w:pPr>
      <w:r w:rsidRPr="00224763">
        <w:rPr>
          <w:lang w:val="en-US"/>
        </w:rPr>
        <w:t>General Status: Sensitive</w:t>
      </w:r>
    </w:p>
    <w:p w:rsidR="00AD1593" w:rsidRDefault="00AD1593" w:rsidP="00224763">
      <w:pPr>
        <w:rPr>
          <w:lang w:val="en-US"/>
        </w:rPr>
      </w:pPr>
      <w:r>
        <w:rPr>
          <w:lang w:val="en-US"/>
        </w:rPr>
        <w:t>Current population: 10,000</w:t>
      </w:r>
    </w:p>
    <w:p w:rsidR="00224763" w:rsidRDefault="00224763" w:rsidP="00224763">
      <w:pPr>
        <w:rPr>
          <w:lang w:val="en-US"/>
        </w:rPr>
      </w:pPr>
      <w:r>
        <w:rPr>
          <w:lang w:val="en-US"/>
        </w:rPr>
        <w:t>The American Badger is a small mammal that lives in th</w:t>
      </w:r>
      <w:r w:rsidR="00AD1593">
        <w:rPr>
          <w:lang w:val="en-US"/>
        </w:rPr>
        <w:t xml:space="preserve">e grasslands and parkland area in open and treeless areas. </w:t>
      </w:r>
      <w:r>
        <w:rPr>
          <w:lang w:val="en-US"/>
        </w:rPr>
        <w:t>They burrow into the ground</w:t>
      </w:r>
      <w:r w:rsidR="00AD1593">
        <w:rPr>
          <w:lang w:val="en-US"/>
        </w:rPr>
        <w:t xml:space="preserve"> to escape from larger predators. They have been in decline because of a mass badger pelt harvest in the 1920’s. In 1928, over 18,000 badgers were killed in the harvest.</w:t>
      </w:r>
    </w:p>
    <w:p w:rsidR="00AD1593" w:rsidRDefault="00AD1593" w:rsidP="00224763">
      <w:pPr>
        <w:rPr>
          <w:lang w:val="en-US"/>
        </w:rPr>
      </w:pPr>
    </w:p>
    <w:p w:rsidR="00AD1593" w:rsidRDefault="00AD1593" w:rsidP="00224763">
      <w:pPr>
        <w:rPr>
          <w:lang w:val="en-US"/>
        </w:rPr>
      </w:pPr>
      <w:r>
        <w:rPr>
          <w:noProof/>
          <w:lang w:eastAsia="en-CA"/>
        </w:rPr>
        <w:drawing>
          <wp:inline distT="0" distB="0" distL="0" distR="0">
            <wp:extent cx="1035170" cy="1877387"/>
            <wp:effectExtent l="0" t="0" r="0" b="8890"/>
            <wp:docPr id="2" name="Picture 2" descr="F:\Work\NMED3850A\assignments\assignment1\photos\bad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ork\NMED3850A\assignments\assignment1\photos\badger.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48862" cy="1902219"/>
                    </a:xfrm>
                    <a:prstGeom prst="rect">
                      <a:avLst/>
                    </a:prstGeom>
                    <a:noFill/>
                    <a:ln>
                      <a:noFill/>
                    </a:ln>
                  </pic:spPr>
                </pic:pic>
              </a:graphicData>
            </a:graphic>
          </wp:inline>
        </w:drawing>
      </w:r>
    </w:p>
    <w:p w:rsidR="00AD1593" w:rsidRDefault="00B31E95" w:rsidP="00224763">
      <w:pPr>
        <w:rPr>
          <w:lang w:val="en-US"/>
        </w:rPr>
      </w:pPr>
      <w:hyperlink r:id="rId5" w:history="1">
        <w:r w:rsidR="00AD1593" w:rsidRPr="0064503C">
          <w:rPr>
            <w:rStyle w:val="Hyperlink"/>
            <w:lang w:val="en-US"/>
          </w:rPr>
          <w:t>http://aep.alberta.ca/fish-wildlife/species-at-risk/species-at-risk-publications-web-resources/mammals/documents/SAR-StatusAmericanBadgerAlberta-May2002.pdf</w:t>
        </w:r>
      </w:hyperlink>
    </w:p>
    <w:p w:rsidR="00AD1593" w:rsidRPr="005B578F" w:rsidRDefault="005B578F" w:rsidP="00224763">
      <w:pPr>
        <w:rPr>
          <w:b/>
          <w:lang w:val="en-US"/>
        </w:rPr>
      </w:pPr>
      <w:r w:rsidRPr="005B578F">
        <w:rPr>
          <w:b/>
          <w:lang w:val="en-US"/>
        </w:rPr>
        <w:t>Grizzly Bear</w:t>
      </w:r>
    </w:p>
    <w:p w:rsidR="00AD1593" w:rsidRPr="005B578F" w:rsidRDefault="00AD1593" w:rsidP="00AD1593">
      <w:pPr>
        <w:rPr>
          <w:b/>
          <w:lang w:val="en-US"/>
        </w:rPr>
      </w:pPr>
      <w:r w:rsidRPr="005B578F">
        <w:rPr>
          <w:b/>
          <w:lang w:val="en-US"/>
        </w:rPr>
        <w:t xml:space="preserve">Scientific Name: </w:t>
      </w:r>
      <w:proofErr w:type="spellStart"/>
      <w:r w:rsidRPr="005B578F">
        <w:rPr>
          <w:b/>
          <w:lang w:val="en-US"/>
        </w:rPr>
        <w:t>Ursus</w:t>
      </w:r>
      <w:proofErr w:type="spellEnd"/>
      <w:r w:rsidRPr="005B578F">
        <w:rPr>
          <w:b/>
          <w:lang w:val="en-US"/>
        </w:rPr>
        <w:t xml:space="preserve"> </w:t>
      </w:r>
      <w:proofErr w:type="spellStart"/>
      <w:r w:rsidRPr="005B578F">
        <w:rPr>
          <w:b/>
          <w:lang w:val="en-US"/>
        </w:rPr>
        <w:t>arctos</w:t>
      </w:r>
      <w:proofErr w:type="spellEnd"/>
    </w:p>
    <w:p w:rsidR="00AD1593" w:rsidRPr="005B578F" w:rsidRDefault="00AD1593" w:rsidP="00AD1593">
      <w:pPr>
        <w:rPr>
          <w:b/>
          <w:lang w:val="en-US"/>
        </w:rPr>
      </w:pPr>
      <w:r w:rsidRPr="005B578F">
        <w:rPr>
          <w:b/>
          <w:lang w:val="en-US"/>
        </w:rPr>
        <w:t>Detailed Status: Threatened</w:t>
      </w:r>
    </w:p>
    <w:p w:rsidR="00C402BA" w:rsidRPr="005B578F" w:rsidRDefault="00C402BA" w:rsidP="00AD1593">
      <w:pPr>
        <w:rPr>
          <w:b/>
          <w:lang w:val="en-US"/>
        </w:rPr>
      </w:pPr>
      <w:r w:rsidRPr="005B578F">
        <w:rPr>
          <w:b/>
          <w:lang w:val="en-US"/>
        </w:rPr>
        <w:t>Population: Less than 700</w:t>
      </w:r>
    </w:p>
    <w:p w:rsidR="00AD1593" w:rsidRPr="005B578F" w:rsidRDefault="00AD1593" w:rsidP="00AD1593">
      <w:pPr>
        <w:rPr>
          <w:b/>
          <w:lang w:val="en-US"/>
        </w:rPr>
      </w:pPr>
      <w:r w:rsidRPr="005B578F">
        <w:rPr>
          <w:b/>
          <w:lang w:val="en-US"/>
        </w:rPr>
        <w:t xml:space="preserve">In 2002, the Grizzly bear became threatened in Alberta. They live along the Rocky Mountains and in the foothills. They tend to gravitate towards places of high food. </w:t>
      </w:r>
      <w:r w:rsidR="00C402BA" w:rsidRPr="005B578F">
        <w:rPr>
          <w:b/>
          <w:lang w:val="en-US"/>
        </w:rPr>
        <w:t>The reasons for their decline are from unregulated hunting in the 1920’</w:t>
      </w:r>
      <w:r w:rsidR="003C480D" w:rsidRPr="005B578F">
        <w:rPr>
          <w:b/>
          <w:lang w:val="en-US"/>
        </w:rPr>
        <w:t>s and destruction of habitat.</w:t>
      </w:r>
    </w:p>
    <w:p w:rsidR="00AD1593" w:rsidRPr="005B578F" w:rsidRDefault="003C480D" w:rsidP="00AD1593">
      <w:pPr>
        <w:rPr>
          <w:b/>
          <w:lang w:val="en-US"/>
        </w:rPr>
      </w:pPr>
      <w:r w:rsidRPr="005B578F">
        <w:rPr>
          <w:b/>
          <w:noProof/>
          <w:lang w:eastAsia="en-CA"/>
        </w:rPr>
        <w:lastRenderedPageBreak/>
        <w:drawing>
          <wp:inline distT="0" distB="0" distL="0" distR="0" wp14:anchorId="2F2F7696" wp14:editId="4AE51C14">
            <wp:extent cx="1055946" cy="1915064"/>
            <wp:effectExtent l="0" t="0" r="0" b="0"/>
            <wp:docPr id="3" name="Picture 3" descr="F:\Work\NMED3850A\assignments\assignment1\photos\grizz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ork\NMED3850A\assignments\assignment1\photos\grizzly.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4060" cy="1947915"/>
                    </a:xfrm>
                    <a:prstGeom prst="rect">
                      <a:avLst/>
                    </a:prstGeom>
                    <a:noFill/>
                    <a:ln>
                      <a:noFill/>
                    </a:ln>
                  </pic:spPr>
                </pic:pic>
              </a:graphicData>
            </a:graphic>
          </wp:inline>
        </w:drawing>
      </w:r>
    </w:p>
    <w:p w:rsidR="003C480D" w:rsidRPr="005B578F" w:rsidRDefault="00B31E95" w:rsidP="00AD1593">
      <w:pPr>
        <w:rPr>
          <w:b/>
          <w:lang w:val="en-US"/>
        </w:rPr>
      </w:pPr>
      <w:hyperlink r:id="rId6" w:history="1">
        <w:r w:rsidR="003C480D" w:rsidRPr="005B578F">
          <w:rPr>
            <w:rStyle w:val="Hyperlink"/>
            <w:b/>
            <w:lang w:val="en-US"/>
          </w:rPr>
          <w:t>http://aep.alberta.ca/fish-wildlife/species-at-risk/species-at-risk-publications-web-resources/mammals/documents/SAR-StatusGrizzlyBearAlbertaUpdate2010-Feb2010.pdf</w:t>
        </w:r>
      </w:hyperlink>
    </w:p>
    <w:p w:rsidR="003C480D" w:rsidRDefault="003C480D" w:rsidP="00AD1593">
      <w:pPr>
        <w:rPr>
          <w:lang w:val="en-US"/>
        </w:rPr>
      </w:pPr>
    </w:p>
    <w:p w:rsidR="003C480D" w:rsidRPr="00E2361B" w:rsidRDefault="003C480D" w:rsidP="00AD1593">
      <w:pPr>
        <w:rPr>
          <w:b/>
          <w:lang w:val="en-US"/>
        </w:rPr>
      </w:pPr>
      <w:r w:rsidRPr="00E2361B">
        <w:rPr>
          <w:b/>
          <w:lang w:val="en-US"/>
        </w:rPr>
        <w:t>Swift Fox</w:t>
      </w:r>
    </w:p>
    <w:p w:rsidR="003C480D" w:rsidRPr="00E2361B" w:rsidRDefault="003C480D" w:rsidP="003C480D">
      <w:pPr>
        <w:rPr>
          <w:b/>
          <w:lang w:val="en-US"/>
        </w:rPr>
      </w:pPr>
      <w:r w:rsidRPr="00E2361B">
        <w:rPr>
          <w:b/>
          <w:lang w:val="en-US"/>
        </w:rPr>
        <w:t xml:space="preserve">Scientific Name: </w:t>
      </w:r>
      <w:proofErr w:type="spellStart"/>
      <w:r w:rsidRPr="00E2361B">
        <w:rPr>
          <w:b/>
          <w:lang w:val="en-US"/>
        </w:rPr>
        <w:t>Vulpes</w:t>
      </w:r>
      <w:proofErr w:type="spellEnd"/>
      <w:r w:rsidRPr="00E2361B">
        <w:rPr>
          <w:b/>
          <w:lang w:val="en-US"/>
        </w:rPr>
        <w:t xml:space="preserve"> </w:t>
      </w:r>
      <w:proofErr w:type="spellStart"/>
      <w:r w:rsidRPr="00E2361B">
        <w:rPr>
          <w:b/>
          <w:lang w:val="en-US"/>
        </w:rPr>
        <w:t>velox</w:t>
      </w:r>
      <w:proofErr w:type="spellEnd"/>
    </w:p>
    <w:p w:rsidR="003C480D" w:rsidRPr="00E2361B" w:rsidRDefault="003C480D" w:rsidP="003C480D">
      <w:pPr>
        <w:rPr>
          <w:b/>
          <w:lang w:val="en-US"/>
        </w:rPr>
      </w:pPr>
      <w:r w:rsidRPr="00E2361B">
        <w:rPr>
          <w:b/>
          <w:lang w:val="en-US"/>
        </w:rPr>
        <w:t>Detailed Status: Endangered</w:t>
      </w:r>
    </w:p>
    <w:p w:rsidR="003C480D" w:rsidRPr="00E2361B" w:rsidRDefault="003C480D" w:rsidP="003C480D">
      <w:pPr>
        <w:rPr>
          <w:b/>
          <w:lang w:val="en-US"/>
        </w:rPr>
      </w:pPr>
      <w:r w:rsidRPr="00E2361B">
        <w:rPr>
          <w:b/>
          <w:lang w:val="en-US"/>
        </w:rPr>
        <w:t>Population: 96</w:t>
      </w:r>
    </w:p>
    <w:p w:rsidR="003C480D" w:rsidRPr="00E2361B" w:rsidRDefault="003C480D" w:rsidP="003C480D">
      <w:pPr>
        <w:rPr>
          <w:b/>
          <w:lang w:val="en-US"/>
        </w:rPr>
      </w:pPr>
      <w:r w:rsidRPr="00E2361B">
        <w:rPr>
          <w:b/>
          <w:lang w:val="en-US"/>
        </w:rPr>
        <w:t xml:space="preserve">Swift fox are a small, extremely fast fox (have been known to go over 50kmph). They burrow underground for protection. It was once a very common animal in the prairies but they were sought after for their fur in the 1800’s and because their grassland homes were converted for agriculture. As a result of coyotes and other pests ruining crops, they were trapped and poisoned.  </w:t>
      </w:r>
    </w:p>
    <w:p w:rsidR="003C480D" w:rsidRPr="00E2361B" w:rsidRDefault="003C480D" w:rsidP="003C480D">
      <w:pPr>
        <w:rPr>
          <w:b/>
          <w:lang w:val="en-US"/>
        </w:rPr>
      </w:pPr>
      <w:r w:rsidRPr="00E2361B">
        <w:rPr>
          <w:b/>
          <w:noProof/>
          <w:lang w:eastAsia="en-CA"/>
        </w:rPr>
        <w:drawing>
          <wp:inline distT="0" distB="0" distL="0" distR="0">
            <wp:extent cx="1000664" cy="1814806"/>
            <wp:effectExtent l="0" t="0" r="9525" b="0"/>
            <wp:docPr id="5" name="Picture 5" descr="F:\Work\NMED3850A\assignments\assignment1\photos\f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Work\NMED3850A\assignments\assignment1\photos\fox.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12427" cy="1836140"/>
                    </a:xfrm>
                    <a:prstGeom prst="rect">
                      <a:avLst/>
                    </a:prstGeom>
                    <a:noFill/>
                    <a:ln>
                      <a:noFill/>
                    </a:ln>
                  </pic:spPr>
                </pic:pic>
              </a:graphicData>
            </a:graphic>
          </wp:inline>
        </w:drawing>
      </w:r>
    </w:p>
    <w:p w:rsidR="003C480D" w:rsidRPr="00E2361B" w:rsidRDefault="00B31E95" w:rsidP="003C480D">
      <w:pPr>
        <w:rPr>
          <w:b/>
          <w:lang w:val="en-US"/>
        </w:rPr>
      </w:pPr>
      <w:hyperlink r:id="rId7" w:history="1">
        <w:r w:rsidR="003C480D" w:rsidRPr="00E2361B">
          <w:rPr>
            <w:rStyle w:val="Hyperlink"/>
            <w:b/>
            <w:lang w:val="en-US"/>
          </w:rPr>
          <w:t>http://aep.alberta.ca/fish-wildlife/species-at-risk/species-at-risk-publications-web-resources/mammals/documents/SAR-SwiftFox-FactSheet-Aug2003.pdf</w:t>
        </w:r>
      </w:hyperlink>
    </w:p>
    <w:p w:rsidR="003C480D" w:rsidRDefault="003C480D" w:rsidP="003C480D">
      <w:pPr>
        <w:rPr>
          <w:lang w:val="en-US"/>
        </w:rPr>
      </w:pPr>
    </w:p>
    <w:p w:rsidR="003C480D" w:rsidRPr="00E2361B" w:rsidRDefault="003C480D" w:rsidP="003C480D">
      <w:pPr>
        <w:rPr>
          <w:b/>
          <w:lang w:val="en-US"/>
        </w:rPr>
      </w:pPr>
      <w:r w:rsidRPr="00E2361B">
        <w:rPr>
          <w:b/>
          <w:lang w:val="en-US"/>
        </w:rPr>
        <w:t>Wood Bison</w:t>
      </w:r>
    </w:p>
    <w:p w:rsidR="003C480D" w:rsidRPr="00E2361B" w:rsidRDefault="003C480D" w:rsidP="003C480D">
      <w:pPr>
        <w:rPr>
          <w:b/>
          <w:lang w:val="en-US"/>
        </w:rPr>
      </w:pPr>
      <w:r w:rsidRPr="00E2361B">
        <w:rPr>
          <w:b/>
          <w:lang w:val="en-US"/>
        </w:rPr>
        <w:t xml:space="preserve">Scientific Name: Bison </w:t>
      </w:r>
      <w:proofErr w:type="spellStart"/>
      <w:r w:rsidRPr="00E2361B">
        <w:rPr>
          <w:b/>
          <w:lang w:val="en-US"/>
        </w:rPr>
        <w:t>bison</w:t>
      </w:r>
      <w:proofErr w:type="spellEnd"/>
      <w:r w:rsidRPr="00E2361B">
        <w:rPr>
          <w:b/>
          <w:lang w:val="en-US"/>
        </w:rPr>
        <w:t xml:space="preserve"> </w:t>
      </w:r>
      <w:proofErr w:type="spellStart"/>
      <w:r w:rsidRPr="00E2361B">
        <w:rPr>
          <w:b/>
          <w:lang w:val="en-US"/>
        </w:rPr>
        <w:t>athabascae</w:t>
      </w:r>
      <w:proofErr w:type="spellEnd"/>
    </w:p>
    <w:p w:rsidR="003C480D" w:rsidRPr="00E2361B" w:rsidRDefault="003C480D" w:rsidP="003C480D">
      <w:pPr>
        <w:rPr>
          <w:b/>
          <w:lang w:val="en-US"/>
        </w:rPr>
      </w:pPr>
      <w:r w:rsidRPr="00E2361B">
        <w:rPr>
          <w:b/>
          <w:lang w:val="en-US"/>
        </w:rPr>
        <w:t>Detailed Status: Endangered</w:t>
      </w:r>
    </w:p>
    <w:p w:rsidR="00EB7C45" w:rsidRPr="00E2361B" w:rsidRDefault="00EB7C45" w:rsidP="003C480D">
      <w:pPr>
        <w:rPr>
          <w:b/>
          <w:lang w:val="en-US"/>
        </w:rPr>
      </w:pPr>
      <w:r w:rsidRPr="00E2361B">
        <w:rPr>
          <w:b/>
          <w:lang w:val="en-US"/>
        </w:rPr>
        <w:lastRenderedPageBreak/>
        <w:t>Population: 2500</w:t>
      </w:r>
    </w:p>
    <w:p w:rsidR="003C480D" w:rsidRPr="00E2361B" w:rsidRDefault="00EB7C45" w:rsidP="003C480D">
      <w:pPr>
        <w:rPr>
          <w:b/>
          <w:lang w:val="en-US"/>
        </w:rPr>
      </w:pPr>
      <w:r w:rsidRPr="00E2361B">
        <w:rPr>
          <w:b/>
          <w:lang w:val="en-US"/>
        </w:rPr>
        <w:t>Wood bison are similar to plains bison which also occupy Alberta but the wood bison are known for their small, non-migrating herds. They were a very important food source for the First Nations of Canada who used every part of the animal. Their furs and meat was a very important part of the fur trade for the Europeans. They almost went extinct in the late 19</w:t>
      </w:r>
      <w:r w:rsidRPr="00E2361B">
        <w:rPr>
          <w:b/>
          <w:vertAlign w:val="superscript"/>
          <w:lang w:val="en-US"/>
        </w:rPr>
        <w:t>th</w:t>
      </w:r>
      <w:r w:rsidRPr="00E2361B">
        <w:rPr>
          <w:b/>
          <w:lang w:val="en-US"/>
        </w:rPr>
        <w:t xml:space="preserve"> century due to the demands of the fur trade. Wood Buffalo National Park has one of the largest populations of wood bison in Canada.</w:t>
      </w:r>
    </w:p>
    <w:p w:rsidR="00EB7C45" w:rsidRPr="00E2361B" w:rsidRDefault="00EB7C45" w:rsidP="003C480D">
      <w:pPr>
        <w:rPr>
          <w:b/>
          <w:lang w:val="en-US"/>
        </w:rPr>
      </w:pPr>
      <w:r w:rsidRPr="00E2361B">
        <w:rPr>
          <w:b/>
          <w:noProof/>
          <w:lang w:eastAsia="en-CA"/>
        </w:rPr>
        <w:drawing>
          <wp:inline distT="0" distB="0" distL="0" distR="0" wp14:anchorId="5B0EA682" wp14:editId="5C16ADB4">
            <wp:extent cx="914400" cy="1658358"/>
            <wp:effectExtent l="0" t="0" r="0" b="0"/>
            <wp:docPr id="6" name="Picture 6" descr="F:\Work\NMED3850A\assignments\assignment1\photos\b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Work\NMED3850A\assignments\assignment1\photos\biso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25548" cy="1678577"/>
                    </a:xfrm>
                    <a:prstGeom prst="rect">
                      <a:avLst/>
                    </a:prstGeom>
                    <a:noFill/>
                    <a:ln>
                      <a:noFill/>
                    </a:ln>
                  </pic:spPr>
                </pic:pic>
              </a:graphicData>
            </a:graphic>
          </wp:inline>
        </w:drawing>
      </w:r>
    </w:p>
    <w:p w:rsidR="00EB7C45" w:rsidRDefault="00B31E95" w:rsidP="003C480D">
      <w:pPr>
        <w:rPr>
          <w:lang w:val="en-US"/>
        </w:rPr>
      </w:pPr>
      <w:hyperlink r:id="rId8" w:history="1">
        <w:r w:rsidR="00EB7C45" w:rsidRPr="00E2361B">
          <w:rPr>
            <w:rStyle w:val="Hyperlink"/>
            <w:b/>
            <w:lang w:val="en-US"/>
          </w:rPr>
          <w:t>http://aep.alberta.ca/fish-wildlife/species-at-risk/species-at-risk-publications-web-resources/mammals/documents/SAR-StatusWoodBisonAlberta-Jan2002.pdf</w:t>
        </w:r>
      </w:hyperlink>
    </w:p>
    <w:p w:rsidR="00EB7C45" w:rsidRDefault="00EB7C45" w:rsidP="003C480D">
      <w:pPr>
        <w:rPr>
          <w:lang w:val="en-US"/>
        </w:rPr>
      </w:pPr>
    </w:p>
    <w:p w:rsidR="00EB7C45" w:rsidRPr="009143CA" w:rsidRDefault="00EB7C45" w:rsidP="003C480D">
      <w:pPr>
        <w:rPr>
          <w:b/>
          <w:lang w:val="en-US"/>
        </w:rPr>
      </w:pPr>
      <w:r w:rsidRPr="009143CA">
        <w:rPr>
          <w:b/>
          <w:lang w:val="en-US"/>
        </w:rPr>
        <w:t>Woodland Caribou</w:t>
      </w:r>
    </w:p>
    <w:p w:rsidR="00EB7C45" w:rsidRPr="009143CA" w:rsidRDefault="00EB7C45" w:rsidP="00EB7C45">
      <w:pPr>
        <w:rPr>
          <w:b/>
          <w:lang w:val="en-US"/>
        </w:rPr>
      </w:pPr>
      <w:r w:rsidRPr="009143CA">
        <w:rPr>
          <w:b/>
          <w:lang w:val="en-US"/>
        </w:rPr>
        <w:t xml:space="preserve">Scientific Name: Rangifer </w:t>
      </w:r>
      <w:proofErr w:type="spellStart"/>
      <w:r w:rsidRPr="009143CA">
        <w:rPr>
          <w:b/>
          <w:lang w:val="en-US"/>
        </w:rPr>
        <w:t>tarandus</w:t>
      </w:r>
      <w:proofErr w:type="spellEnd"/>
      <w:r w:rsidRPr="009143CA">
        <w:rPr>
          <w:b/>
          <w:lang w:val="en-US"/>
        </w:rPr>
        <w:t xml:space="preserve"> caribou</w:t>
      </w:r>
    </w:p>
    <w:p w:rsidR="003C480D" w:rsidRPr="009143CA" w:rsidRDefault="00EB7C45" w:rsidP="00EB7C45">
      <w:pPr>
        <w:rPr>
          <w:b/>
          <w:lang w:val="en-US"/>
        </w:rPr>
      </w:pPr>
      <w:r w:rsidRPr="009143CA">
        <w:rPr>
          <w:b/>
          <w:lang w:val="en-US"/>
        </w:rPr>
        <w:t>Detailed Status: Threatened</w:t>
      </w:r>
    </w:p>
    <w:p w:rsidR="00EB7C45" w:rsidRPr="009143CA" w:rsidRDefault="00583539" w:rsidP="00EB7C45">
      <w:pPr>
        <w:rPr>
          <w:b/>
          <w:lang w:val="en-US"/>
        </w:rPr>
      </w:pPr>
      <w:r w:rsidRPr="009143CA">
        <w:rPr>
          <w:b/>
          <w:lang w:val="en-US"/>
        </w:rPr>
        <w:t xml:space="preserve">Population: </w:t>
      </w:r>
      <w:r w:rsidR="00856970" w:rsidRPr="009143CA">
        <w:rPr>
          <w:b/>
          <w:lang w:val="en-US"/>
        </w:rPr>
        <w:t>8167</w:t>
      </w:r>
    </w:p>
    <w:p w:rsidR="0038240E" w:rsidRPr="009143CA" w:rsidRDefault="0038240E" w:rsidP="00EB7C45">
      <w:pPr>
        <w:rPr>
          <w:b/>
          <w:lang w:val="en-US"/>
        </w:rPr>
      </w:pPr>
      <w:r w:rsidRPr="009143CA">
        <w:rPr>
          <w:b/>
          <w:lang w:val="en-US"/>
        </w:rPr>
        <w:t>Cari</w:t>
      </w:r>
      <w:r w:rsidR="00856970" w:rsidRPr="009143CA">
        <w:rPr>
          <w:b/>
          <w:lang w:val="en-US"/>
        </w:rPr>
        <w:t>bou are found throughout Canada’s north and are defined by the boreal and southern mountain populations. There are limited herds remaining and one Banff heard died off in 2009. The herds don’t tend to merge and stay as separate populations. They are in decline due to human activity and climate change</w:t>
      </w:r>
    </w:p>
    <w:p w:rsidR="00856970" w:rsidRPr="009143CA" w:rsidRDefault="00676546" w:rsidP="00EB7C45">
      <w:pPr>
        <w:rPr>
          <w:b/>
          <w:lang w:val="en-US"/>
        </w:rPr>
      </w:pPr>
      <w:r w:rsidRPr="009143CA">
        <w:rPr>
          <w:b/>
          <w:noProof/>
          <w:lang w:eastAsia="en-CA"/>
        </w:rPr>
        <w:drawing>
          <wp:inline distT="0" distB="0" distL="0" distR="0">
            <wp:extent cx="802257" cy="1454975"/>
            <wp:effectExtent l="0" t="0" r="0" b="0"/>
            <wp:docPr id="8" name="Picture 8" descr="F:\Work\NMED3850A\assignments\assignment1\photos\carib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Work\NMED3850A\assignments\assignment1\photos\caribou.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17544" cy="1482699"/>
                    </a:xfrm>
                    <a:prstGeom prst="rect">
                      <a:avLst/>
                    </a:prstGeom>
                    <a:noFill/>
                    <a:ln>
                      <a:noFill/>
                    </a:ln>
                  </pic:spPr>
                </pic:pic>
              </a:graphicData>
            </a:graphic>
          </wp:inline>
        </w:drawing>
      </w:r>
    </w:p>
    <w:p w:rsidR="00856970" w:rsidRPr="009143CA" w:rsidRDefault="00B31E95" w:rsidP="00EB7C45">
      <w:pPr>
        <w:rPr>
          <w:b/>
          <w:lang w:val="en-US"/>
        </w:rPr>
      </w:pPr>
      <w:hyperlink r:id="rId9" w:history="1">
        <w:r w:rsidR="00856970" w:rsidRPr="009143CA">
          <w:rPr>
            <w:rStyle w:val="Hyperlink"/>
            <w:b/>
            <w:lang w:val="en-US"/>
          </w:rPr>
          <w:t>http://aep.alberta.ca/fish-wildlife/species-at-risk/species-at-risk-publications-web-resources/mammals/documents/SAR-StatusWoodlandCaribouAlberta-Jul2010.pdf</w:t>
        </w:r>
      </w:hyperlink>
    </w:p>
    <w:p w:rsidR="00856970" w:rsidRDefault="00856970" w:rsidP="00EB7C45">
      <w:pPr>
        <w:rPr>
          <w:lang w:val="en-US"/>
        </w:rPr>
      </w:pPr>
    </w:p>
    <w:p w:rsidR="00676546" w:rsidRDefault="00676546" w:rsidP="00EB7C45">
      <w:pPr>
        <w:rPr>
          <w:lang w:val="en-US"/>
        </w:rPr>
      </w:pPr>
      <w:r>
        <w:rPr>
          <w:lang w:val="en-US"/>
        </w:rPr>
        <w:lastRenderedPageBreak/>
        <w:t>Fish</w:t>
      </w:r>
    </w:p>
    <w:p w:rsidR="00676546" w:rsidRPr="009143CA" w:rsidRDefault="00676546" w:rsidP="00EB7C45">
      <w:pPr>
        <w:rPr>
          <w:b/>
          <w:lang w:val="en-US"/>
        </w:rPr>
      </w:pPr>
      <w:r w:rsidRPr="009143CA">
        <w:rPr>
          <w:b/>
          <w:lang w:val="en-US"/>
        </w:rPr>
        <w:t>Arctic Grayling</w:t>
      </w:r>
    </w:p>
    <w:p w:rsidR="00676546" w:rsidRPr="009143CA" w:rsidRDefault="00676546" w:rsidP="00676546">
      <w:pPr>
        <w:rPr>
          <w:b/>
          <w:lang w:val="en-US"/>
        </w:rPr>
      </w:pPr>
      <w:r w:rsidRPr="009143CA">
        <w:rPr>
          <w:b/>
          <w:lang w:val="en-US"/>
        </w:rPr>
        <w:t xml:space="preserve">Scientific Name: </w:t>
      </w:r>
      <w:proofErr w:type="spellStart"/>
      <w:r w:rsidRPr="009143CA">
        <w:rPr>
          <w:b/>
          <w:lang w:val="en-US"/>
        </w:rPr>
        <w:t>Thymallus</w:t>
      </w:r>
      <w:proofErr w:type="spellEnd"/>
      <w:r w:rsidRPr="009143CA">
        <w:rPr>
          <w:b/>
          <w:lang w:val="en-US"/>
        </w:rPr>
        <w:t xml:space="preserve"> </w:t>
      </w:r>
      <w:proofErr w:type="spellStart"/>
      <w:r w:rsidRPr="009143CA">
        <w:rPr>
          <w:b/>
          <w:lang w:val="en-US"/>
        </w:rPr>
        <w:t>arcticus</w:t>
      </w:r>
      <w:proofErr w:type="spellEnd"/>
    </w:p>
    <w:p w:rsidR="009143CA" w:rsidRPr="009143CA" w:rsidRDefault="009143CA" w:rsidP="009143CA">
      <w:pPr>
        <w:rPr>
          <w:b/>
          <w:lang w:val="en-US"/>
        </w:rPr>
      </w:pPr>
      <w:r w:rsidRPr="009143CA">
        <w:rPr>
          <w:b/>
          <w:lang w:val="en-US"/>
        </w:rPr>
        <w:t xml:space="preserve">Scientific Name: </w:t>
      </w:r>
      <w:proofErr w:type="spellStart"/>
      <w:r w:rsidRPr="009143CA">
        <w:rPr>
          <w:b/>
          <w:lang w:val="en-US"/>
        </w:rPr>
        <w:t>Thymallus</w:t>
      </w:r>
      <w:proofErr w:type="spellEnd"/>
      <w:r w:rsidRPr="009143CA">
        <w:rPr>
          <w:b/>
          <w:lang w:val="en-US"/>
        </w:rPr>
        <w:t xml:space="preserve"> </w:t>
      </w:r>
      <w:proofErr w:type="spellStart"/>
      <w:r w:rsidRPr="009143CA">
        <w:rPr>
          <w:b/>
          <w:lang w:val="en-US"/>
        </w:rPr>
        <w:t>arcticus</w:t>
      </w:r>
      <w:proofErr w:type="spellEnd"/>
    </w:p>
    <w:p w:rsidR="00676546" w:rsidRPr="009143CA" w:rsidRDefault="00882011" w:rsidP="00676546">
      <w:pPr>
        <w:rPr>
          <w:b/>
          <w:lang w:val="en-US"/>
        </w:rPr>
      </w:pPr>
      <w:r w:rsidRPr="009143CA">
        <w:rPr>
          <w:b/>
          <w:lang w:val="en-US"/>
        </w:rPr>
        <w:t xml:space="preserve">Arctic grayling are a </w:t>
      </w:r>
      <w:proofErr w:type="spellStart"/>
      <w:r w:rsidRPr="009143CA">
        <w:rPr>
          <w:b/>
          <w:lang w:val="en-US"/>
        </w:rPr>
        <w:t>colourful</w:t>
      </w:r>
      <w:proofErr w:type="spellEnd"/>
      <w:r w:rsidRPr="009143CA">
        <w:rPr>
          <w:b/>
          <w:lang w:val="en-US"/>
        </w:rPr>
        <w:t xml:space="preserve"> fish that live in the Athabasca, Peace and Hay rivers. They live in boreal and foothill streams. They are known to be easy to catch that has led to their decline.</w:t>
      </w:r>
      <w:r w:rsidR="00995468" w:rsidRPr="009143CA">
        <w:rPr>
          <w:b/>
          <w:lang w:val="en-US"/>
        </w:rPr>
        <w:t xml:space="preserve"> Other reasons for their decline is that they are sensitive to warm water and they have a high natural mortality rate.</w:t>
      </w:r>
    </w:p>
    <w:p w:rsidR="008E10D9" w:rsidRPr="009143CA" w:rsidRDefault="008E10D9" w:rsidP="00676546">
      <w:pPr>
        <w:rPr>
          <w:b/>
          <w:lang w:val="en-US"/>
        </w:rPr>
      </w:pPr>
      <w:r w:rsidRPr="009143CA">
        <w:rPr>
          <w:b/>
          <w:noProof/>
          <w:lang w:eastAsia="en-CA"/>
        </w:rPr>
        <w:drawing>
          <wp:inline distT="0" distB="0" distL="0" distR="0">
            <wp:extent cx="889467" cy="1613140"/>
            <wp:effectExtent l="0" t="0" r="6350" b="6350"/>
            <wp:docPr id="9" name="Picture 9" descr="F:\Work\NMED3850A\assignments\assignment1\photos\gray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Work\NMED3850A\assignments\assignment1\photos\grayling.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04691" cy="1640750"/>
                    </a:xfrm>
                    <a:prstGeom prst="rect">
                      <a:avLst/>
                    </a:prstGeom>
                    <a:noFill/>
                    <a:ln>
                      <a:noFill/>
                    </a:ln>
                  </pic:spPr>
                </pic:pic>
              </a:graphicData>
            </a:graphic>
          </wp:inline>
        </w:drawing>
      </w:r>
    </w:p>
    <w:p w:rsidR="008E10D9" w:rsidRPr="009143CA" w:rsidRDefault="00B31E95" w:rsidP="00676546">
      <w:pPr>
        <w:rPr>
          <w:b/>
          <w:lang w:val="en-US"/>
        </w:rPr>
      </w:pPr>
      <w:hyperlink r:id="rId10" w:history="1">
        <w:r w:rsidR="008E10D9" w:rsidRPr="009143CA">
          <w:rPr>
            <w:rStyle w:val="Hyperlink"/>
            <w:b/>
            <w:lang w:val="en-US"/>
          </w:rPr>
          <w:t>http://aep.alberta.ca/fish-wildlife/species-at-risk/species-at-risk-publications-web-resources/fish/documents/SAR-StatusArcticGraylingAlberta-Mar2005.pdf</w:t>
        </w:r>
      </w:hyperlink>
    </w:p>
    <w:p w:rsidR="008E10D9" w:rsidRDefault="008E10D9" w:rsidP="00676546">
      <w:pPr>
        <w:rPr>
          <w:lang w:val="en-US"/>
        </w:rPr>
      </w:pPr>
    </w:p>
    <w:p w:rsidR="008E10D9" w:rsidRDefault="008E10D9" w:rsidP="00676546">
      <w:pPr>
        <w:rPr>
          <w:lang w:val="en-US"/>
        </w:rPr>
      </w:pPr>
      <w:r>
        <w:rPr>
          <w:lang w:val="en-US"/>
        </w:rPr>
        <w:t>Bull Trout</w:t>
      </w:r>
    </w:p>
    <w:p w:rsidR="008E10D9" w:rsidRPr="008E10D9" w:rsidRDefault="008E10D9" w:rsidP="008E10D9">
      <w:pPr>
        <w:rPr>
          <w:lang w:val="en-US"/>
        </w:rPr>
      </w:pPr>
      <w:r w:rsidRPr="008E10D9">
        <w:rPr>
          <w:lang w:val="en-US"/>
        </w:rPr>
        <w:t xml:space="preserve">Scientific Name: </w:t>
      </w:r>
      <w:proofErr w:type="spellStart"/>
      <w:r w:rsidRPr="008E10D9">
        <w:rPr>
          <w:lang w:val="en-US"/>
        </w:rPr>
        <w:t>Salvelinus</w:t>
      </w:r>
      <w:proofErr w:type="spellEnd"/>
      <w:r w:rsidRPr="008E10D9">
        <w:rPr>
          <w:lang w:val="en-US"/>
        </w:rPr>
        <w:t xml:space="preserve"> </w:t>
      </w:r>
      <w:proofErr w:type="spellStart"/>
      <w:r w:rsidRPr="008E10D9">
        <w:rPr>
          <w:lang w:val="en-US"/>
        </w:rPr>
        <w:t>confluentus</w:t>
      </w:r>
      <w:proofErr w:type="spellEnd"/>
    </w:p>
    <w:p w:rsidR="008E10D9" w:rsidRDefault="008E10D9" w:rsidP="008E10D9">
      <w:pPr>
        <w:rPr>
          <w:lang w:val="en-US"/>
        </w:rPr>
      </w:pPr>
      <w:bookmarkStart w:id="0" w:name="_GoBack"/>
      <w:r w:rsidRPr="008E10D9">
        <w:rPr>
          <w:lang w:val="en-US"/>
        </w:rPr>
        <w:t>Detailed Status: Threatened</w:t>
      </w:r>
    </w:p>
    <w:bookmarkEnd w:id="0"/>
    <w:p w:rsidR="008E10D9" w:rsidRDefault="002D2C99" w:rsidP="008E10D9">
      <w:pPr>
        <w:rPr>
          <w:lang w:val="en-US"/>
        </w:rPr>
      </w:pPr>
      <w:r>
        <w:rPr>
          <w:lang w:val="en-US"/>
        </w:rPr>
        <w:t xml:space="preserve">The bull trout is Alberta’s provincial fish and unfortunately endangered. Before the 1900’s, they </w:t>
      </w:r>
      <w:r w:rsidR="008107D6">
        <w:rPr>
          <w:lang w:val="en-US"/>
        </w:rPr>
        <w:t xml:space="preserve">were found in all of western Canada and were once common in our river systems. Their main threat is poaching and their easiness to catch with bait, which damages the fish upon release. </w:t>
      </w:r>
    </w:p>
    <w:p w:rsidR="00B66020" w:rsidRDefault="00B66020" w:rsidP="008E10D9">
      <w:pPr>
        <w:rPr>
          <w:lang w:val="en-US"/>
        </w:rPr>
      </w:pPr>
      <w:r>
        <w:rPr>
          <w:noProof/>
          <w:lang w:eastAsia="en-CA"/>
        </w:rPr>
        <w:drawing>
          <wp:inline distT="0" distB="0" distL="0" distR="0" wp14:anchorId="610A188C" wp14:editId="5B5C9F5B">
            <wp:extent cx="884711" cy="1604513"/>
            <wp:effectExtent l="0" t="0" r="0" b="0"/>
            <wp:docPr id="11" name="Picture 11" descr="F:\Work\NMED3850A\assignments\assignment1\photos\bull tr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Work\NMED3850A\assignments\assignment1\photos\bull trou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88821" cy="1611967"/>
                    </a:xfrm>
                    <a:prstGeom prst="rect">
                      <a:avLst/>
                    </a:prstGeom>
                    <a:noFill/>
                    <a:ln>
                      <a:noFill/>
                    </a:ln>
                  </pic:spPr>
                </pic:pic>
              </a:graphicData>
            </a:graphic>
          </wp:inline>
        </w:drawing>
      </w:r>
    </w:p>
    <w:p w:rsidR="00B66020" w:rsidRDefault="00B31E95" w:rsidP="008E10D9">
      <w:pPr>
        <w:rPr>
          <w:lang w:val="en-US"/>
        </w:rPr>
      </w:pPr>
      <w:hyperlink r:id="rId11" w:history="1">
        <w:r w:rsidR="00B66020" w:rsidRPr="0064503C">
          <w:rPr>
            <w:rStyle w:val="Hyperlink"/>
            <w:lang w:val="en-US"/>
          </w:rPr>
          <w:t>http://aep.alberta.ca/fish-wildlife/species-at-risk/species-at-risk-publications-web-resources/fish/documents/SAR-BullTrout-FactSheet-May2003.pdf</w:t>
        </w:r>
      </w:hyperlink>
    </w:p>
    <w:p w:rsidR="00B66020" w:rsidRDefault="00B66020" w:rsidP="008E10D9">
      <w:pPr>
        <w:rPr>
          <w:lang w:val="en-US"/>
        </w:rPr>
      </w:pPr>
    </w:p>
    <w:p w:rsidR="00B66020" w:rsidRDefault="00E645D2" w:rsidP="008E10D9">
      <w:pPr>
        <w:rPr>
          <w:lang w:val="en-US"/>
        </w:rPr>
      </w:pPr>
      <w:r>
        <w:rPr>
          <w:lang w:val="en-US"/>
        </w:rPr>
        <w:lastRenderedPageBreak/>
        <w:t>Lake Sturgeon</w:t>
      </w:r>
    </w:p>
    <w:p w:rsidR="00E645D2" w:rsidRPr="00E645D2" w:rsidRDefault="00E645D2" w:rsidP="00E645D2">
      <w:pPr>
        <w:rPr>
          <w:lang w:val="en-US"/>
        </w:rPr>
      </w:pPr>
      <w:r w:rsidRPr="00E645D2">
        <w:rPr>
          <w:lang w:val="en-US"/>
        </w:rPr>
        <w:t>Scient</w:t>
      </w:r>
      <w:r>
        <w:rPr>
          <w:lang w:val="en-US"/>
        </w:rPr>
        <w:t xml:space="preserve">ific Name: </w:t>
      </w:r>
      <w:proofErr w:type="spellStart"/>
      <w:r>
        <w:rPr>
          <w:lang w:val="en-US"/>
        </w:rPr>
        <w:t>Acipenser</w:t>
      </w:r>
      <w:proofErr w:type="spellEnd"/>
      <w:r>
        <w:rPr>
          <w:lang w:val="en-US"/>
        </w:rPr>
        <w:t xml:space="preserve"> </w:t>
      </w:r>
      <w:proofErr w:type="spellStart"/>
      <w:r>
        <w:rPr>
          <w:lang w:val="en-US"/>
        </w:rPr>
        <w:t>fulvescens</w:t>
      </w:r>
      <w:proofErr w:type="spellEnd"/>
    </w:p>
    <w:p w:rsidR="00E645D2" w:rsidRDefault="00E645D2" w:rsidP="00E645D2">
      <w:pPr>
        <w:rPr>
          <w:lang w:val="en-US"/>
        </w:rPr>
      </w:pPr>
      <w:r w:rsidRPr="00E645D2">
        <w:rPr>
          <w:lang w:val="en-US"/>
        </w:rPr>
        <w:t>Detailed Status: Threatened</w:t>
      </w:r>
    </w:p>
    <w:p w:rsidR="00E645D2" w:rsidRDefault="00E645D2" w:rsidP="00E645D2">
      <w:pPr>
        <w:rPr>
          <w:lang w:val="en-US"/>
        </w:rPr>
      </w:pPr>
      <w:r>
        <w:rPr>
          <w:lang w:val="en-US"/>
        </w:rPr>
        <w:t>Lake Sturgeon are a large, prehistoric looking fish that feeds on the bottom of the North and South Saskatchewan rivers. Their decline was bought on by overfishing due to the high value of their flesh and eggs. Dams and other disturbances have also been a major issue for the sturgeon. There have been attempts by the government to protect them and it has been working.</w:t>
      </w:r>
    </w:p>
    <w:p w:rsidR="00E645D2" w:rsidRDefault="00E645D2" w:rsidP="00E645D2">
      <w:pPr>
        <w:rPr>
          <w:lang w:val="en-US"/>
        </w:rPr>
      </w:pPr>
      <w:r>
        <w:rPr>
          <w:noProof/>
          <w:lang w:eastAsia="en-CA"/>
        </w:rPr>
        <w:drawing>
          <wp:inline distT="0" distB="0" distL="0" distR="0">
            <wp:extent cx="1052423" cy="1908676"/>
            <wp:effectExtent l="0" t="0" r="0" b="0"/>
            <wp:docPr id="1" name="Picture 1" descr="F:\Work\NMED3850A\assignments\assignment1\photos\sturge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ork\NMED3850A\assignments\assignment1\photos\sturgeo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60481" cy="1923291"/>
                    </a:xfrm>
                    <a:prstGeom prst="rect">
                      <a:avLst/>
                    </a:prstGeom>
                    <a:noFill/>
                    <a:ln>
                      <a:noFill/>
                    </a:ln>
                  </pic:spPr>
                </pic:pic>
              </a:graphicData>
            </a:graphic>
          </wp:inline>
        </w:drawing>
      </w:r>
    </w:p>
    <w:p w:rsidR="00E645D2" w:rsidRDefault="00B31E95" w:rsidP="00E645D2">
      <w:pPr>
        <w:rPr>
          <w:lang w:val="en-US"/>
        </w:rPr>
      </w:pPr>
      <w:hyperlink r:id="rId12" w:history="1">
        <w:r w:rsidR="00E645D2" w:rsidRPr="00B10495">
          <w:rPr>
            <w:rStyle w:val="Hyperlink"/>
            <w:lang w:val="en-US"/>
          </w:rPr>
          <w:t>http://aep.alberta.ca/fish-wildlife/species-at-risk/species-at-risk-publications-web-resources/fish/documents/SAR-StatusLakeSturgeonAlberta-July2002.pdf</w:t>
        </w:r>
      </w:hyperlink>
    </w:p>
    <w:p w:rsidR="00E645D2" w:rsidRDefault="00E645D2" w:rsidP="00E645D2">
      <w:pPr>
        <w:rPr>
          <w:lang w:val="en-US"/>
        </w:rPr>
      </w:pPr>
      <w:r>
        <w:rPr>
          <w:lang w:val="en-US"/>
        </w:rPr>
        <w:t>Reptiles</w:t>
      </w:r>
    </w:p>
    <w:p w:rsidR="00E645D2" w:rsidRDefault="00E645D2" w:rsidP="00E645D2">
      <w:pPr>
        <w:rPr>
          <w:lang w:val="en-US"/>
        </w:rPr>
      </w:pPr>
      <w:r>
        <w:rPr>
          <w:lang w:val="en-US"/>
        </w:rPr>
        <w:t>Plains Hognose Snake</w:t>
      </w:r>
    </w:p>
    <w:p w:rsidR="00E645D2" w:rsidRPr="00E645D2" w:rsidRDefault="00E645D2" w:rsidP="00E645D2">
      <w:pPr>
        <w:rPr>
          <w:lang w:val="en-US"/>
        </w:rPr>
      </w:pPr>
      <w:r w:rsidRPr="00E645D2">
        <w:rPr>
          <w:lang w:val="en-US"/>
        </w:rPr>
        <w:t xml:space="preserve">Scientific Name: </w:t>
      </w:r>
      <w:proofErr w:type="spellStart"/>
      <w:r w:rsidRPr="00E645D2">
        <w:rPr>
          <w:lang w:val="en-US"/>
        </w:rPr>
        <w:t>Heterodon</w:t>
      </w:r>
      <w:proofErr w:type="spellEnd"/>
      <w:r w:rsidRPr="00E645D2">
        <w:rPr>
          <w:lang w:val="en-US"/>
        </w:rPr>
        <w:t xml:space="preserve"> </w:t>
      </w:r>
      <w:proofErr w:type="spellStart"/>
      <w:r w:rsidRPr="00E645D2">
        <w:rPr>
          <w:lang w:val="en-US"/>
        </w:rPr>
        <w:t>nasicus</w:t>
      </w:r>
      <w:proofErr w:type="spellEnd"/>
      <w:r w:rsidRPr="00E645D2">
        <w:rPr>
          <w:lang w:val="en-US"/>
        </w:rPr>
        <w:t xml:space="preserve"> </w:t>
      </w:r>
      <w:proofErr w:type="spellStart"/>
      <w:r w:rsidRPr="00E645D2">
        <w:rPr>
          <w:lang w:val="en-US"/>
        </w:rPr>
        <w:t>nasicus</w:t>
      </w:r>
      <w:proofErr w:type="spellEnd"/>
    </w:p>
    <w:p w:rsidR="00E645D2" w:rsidRPr="00E645D2" w:rsidRDefault="00E645D2" w:rsidP="00E645D2">
      <w:pPr>
        <w:rPr>
          <w:lang w:val="en-US"/>
        </w:rPr>
      </w:pPr>
      <w:r w:rsidRPr="00E645D2">
        <w:rPr>
          <w:lang w:val="en-US"/>
        </w:rPr>
        <w:t>General Status: May be at Risk</w:t>
      </w:r>
    </w:p>
    <w:p w:rsidR="00E645D2" w:rsidRDefault="00E645D2" w:rsidP="00E645D2">
      <w:pPr>
        <w:rPr>
          <w:lang w:val="en-US"/>
        </w:rPr>
      </w:pPr>
      <w:r>
        <w:rPr>
          <w:lang w:val="en-US"/>
        </w:rPr>
        <w:t xml:space="preserve">The Plains hognose snake lives within the grasslands of Alberta. It was placed on a provincial “blue” list because it is believed the snakes are declining. They are commonly killed by vehicles on roadways </w:t>
      </w:r>
      <w:r w:rsidR="009F69AD">
        <w:rPr>
          <w:lang w:val="en-US"/>
        </w:rPr>
        <w:t xml:space="preserve">near canola fields or grassy areas. The largest population of the hognose snake is near CFB Suffield. </w:t>
      </w:r>
    </w:p>
    <w:p w:rsidR="00F538AA" w:rsidRDefault="00F538AA" w:rsidP="00E645D2">
      <w:pPr>
        <w:rPr>
          <w:lang w:val="en-US"/>
        </w:rPr>
      </w:pPr>
      <w:r>
        <w:rPr>
          <w:noProof/>
          <w:lang w:eastAsia="en-CA"/>
        </w:rPr>
        <w:drawing>
          <wp:inline distT="0" distB="0" distL="0" distR="0">
            <wp:extent cx="931653" cy="1689647"/>
            <wp:effectExtent l="0" t="0" r="1905" b="6350"/>
            <wp:docPr id="4" name="Picture 4" descr="F:\Work\NMED3850A\assignments\assignment1\photos\hogn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ork\NMED3850A\assignments\assignment1\photos\hognos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45418" cy="1714611"/>
                    </a:xfrm>
                    <a:prstGeom prst="rect">
                      <a:avLst/>
                    </a:prstGeom>
                    <a:noFill/>
                    <a:ln>
                      <a:noFill/>
                    </a:ln>
                  </pic:spPr>
                </pic:pic>
              </a:graphicData>
            </a:graphic>
          </wp:inline>
        </w:drawing>
      </w:r>
    </w:p>
    <w:p w:rsidR="00F538AA" w:rsidRDefault="00B31E95" w:rsidP="00E645D2">
      <w:pPr>
        <w:rPr>
          <w:lang w:val="en-US"/>
        </w:rPr>
      </w:pPr>
      <w:hyperlink r:id="rId13" w:history="1">
        <w:r w:rsidR="00F538AA" w:rsidRPr="00B10495">
          <w:rPr>
            <w:rStyle w:val="Hyperlink"/>
            <w:lang w:val="en-US"/>
          </w:rPr>
          <w:t>http://aep.alberta.ca/fish-wildlife/species-at-risk/species-at-risk-publications-web-resources/reptiles/documents/SAR-StatusPlainsHognoseSnake-Oct1998.pdf</w:t>
        </w:r>
      </w:hyperlink>
    </w:p>
    <w:p w:rsidR="00F538AA" w:rsidRDefault="00F538AA" w:rsidP="00E645D2">
      <w:pPr>
        <w:rPr>
          <w:lang w:val="en-US"/>
        </w:rPr>
      </w:pPr>
      <w:r>
        <w:rPr>
          <w:lang w:val="en-US"/>
        </w:rPr>
        <w:lastRenderedPageBreak/>
        <w:t>Prairie Rattlesnake</w:t>
      </w:r>
    </w:p>
    <w:p w:rsidR="00F538AA" w:rsidRPr="00F538AA" w:rsidRDefault="00F538AA" w:rsidP="00F538AA">
      <w:pPr>
        <w:rPr>
          <w:lang w:val="en-US"/>
        </w:rPr>
      </w:pPr>
      <w:r w:rsidRPr="00F538AA">
        <w:rPr>
          <w:lang w:val="en-US"/>
        </w:rPr>
        <w:t xml:space="preserve">Scientific Name: </w:t>
      </w:r>
      <w:proofErr w:type="spellStart"/>
      <w:r w:rsidRPr="00F538AA">
        <w:rPr>
          <w:lang w:val="en-US"/>
        </w:rPr>
        <w:t>Crotalus</w:t>
      </w:r>
      <w:proofErr w:type="spellEnd"/>
      <w:r w:rsidRPr="00F538AA">
        <w:rPr>
          <w:lang w:val="en-US"/>
        </w:rPr>
        <w:t xml:space="preserve"> </w:t>
      </w:r>
      <w:proofErr w:type="spellStart"/>
      <w:r w:rsidRPr="00F538AA">
        <w:rPr>
          <w:lang w:val="en-US"/>
        </w:rPr>
        <w:t>viridis</w:t>
      </w:r>
      <w:proofErr w:type="spellEnd"/>
      <w:r w:rsidRPr="00F538AA">
        <w:rPr>
          <w:lang w:val="en-US"/>
        </w:rPr>
        <w:t xml:space="preserve"> </w:t>
      </w:r>
      <w:proofErr w:type="spellStart"/>
      <w:r w:rsidRPr="00F538AA">
        <w:rPr>
          <w:lang w:val="en-US"/>
        </w:rPr>
        <w:t>viridis</w:t>
      </w:r>
      <w:proofErr w:type="spellEnd"/>
    </w:p>
    <w:p w:rsidR="00F538AA" w:rsidRPr="00F538AA" w:rsidRDefault="00F538AA" w:rsidP="00F538AA">
      <w:pPr>
        <w:rPr>
          <w:lang w:val="en-US"/>
        </w:rPr>
      </w:pPr>
      <w:r w:rsidRPr="00F538AA">
        <w:rPr>
          <w:lang w:val="en-US"/>
        </w:rPr>
        <w:t>General Status: May be at Risk</w:t>
      </w:r>
    </w:p>
    <w:p w:rsidR="00F538AA" w:rsidRDefault="00F538AA" w:rsidP="00F538AA">
      <w:pPr>
        <w:rPr>
          <w:lang w:val="en-US"/>
        </w:rPr>
      </w:pPr>
      <w:r>
        <w:rPr>
          <w:lang w:val="en-US"/>
        </w:rPr>
        <w:t>The Prairie rattlesnake is known for the rattle on its tail and is the only poisonous snake in Alberta, but it’s rarely fatal. IT lives in the coulees and badlands in burrows and are usually on southern banks for the maximum amount of sunlight. The reason for their decline is destruction of their habitat and intentional destruction of the snakes and their homes.</w:t>
      </w:r>
    </w:p>
    <w:p w:rsidR="00F538AA" w:rsidRDefault="00F538AA" w:rsidP="00F538AA">
      <w:pPr>
        <w:rPr>
          <w:lang w:val="en-US"/>
        </w:rPr>
      </w:pPr>
      <w:r>
        <w:rPr>
          <w:noProof/>
          <w:lang w:eastAsia="en-CA"/>
        </w:rPr>
        <w:drawing>
          <wp:inline distT="0" distB="0" distL="0" distR="0">
            <wp:extent cx="1189990" cy="2158169"/>
            <wp:effectExtent l="0" t="0" r="0" b="0"/>
            <wp:docPr id="7" name="Picture 7" descr="F:\Work\NMED3850A\assignments\assignment1\photos\rattlesn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ork\NMED3850A\assignments\assignment1\photos\rattlesnek.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96890" cy="2170684"/>
                    </a:xfrm>
                    <a:prstGeom prst="rect">
                      <a:avLst/>
                    </a:prstGeom>
                    <a:noFill/>
                    <a:ln>
                      <a:noFill/>
                    </a:ln>
                  </pic:spPr>
                </pic:pic>
              </a:graphicData>
            </a:graphic>
          </wp:inline>
        </w:drawing>
      </w:r>
    </w:p>
    <w:p w:rsidR="00F538AA" w:rsidRDefault="00B31E95" w:rsidP="00F538AA">
      <w:pPr>
        <w:rPr>
          <w:lang w:val="en-US"/>
        </w:rPr>
      </w:pPr>
      <w:hyperlink r:id="rId14" w:history="1">
        <w:r w:rsidR="00F538AA" w:rsidRPr="00B10495">
          <w:rPr>
            <w:rStyle w:val="Hyperlink"/>
            <w:lang w:val="en-US"/>
          </w:rPr>
          <w:t>http://aep.alberta.ca/fish-wildlife/species-at-risk/species-at-risk-publications-web-resources/reptiles/documents/SAR-PrairieRattlesnake-FactSheet-Aug2003.pdf</w:t>
        </w:r>
      </w:hyperlink>
    </w:p>
    <w:p w:rsidR="00F538AA" w:rsidRDefault="00F538AA" w:rsidP="00F538AA">
      <w:pPr>
        <w:rPr>
          <w:lang w:val="en-US"/>
        </w:rPr>
      </w:pPr>
      <w:r>
        <w:rPr>
          <w:lang w:val="en-US"/>
        </w:rPr>
        <w:t>Reversing the damage</w:t>
      </w:r>
    </w:p>
    <w:p w:rsidR="00F538AA" w:rsidRDefault="00F538AA" w:rsidP="00F538AA">
      <w:pPr>
        <w:rPr>
          <w:lang w:val="en-US"/>
        </w:rPr>
      </w:pPr>
      <w:r>
        <w:rPr>
          <w:lang w:val="en-US"/>
        </w:rPr>
        <w:t xml:space="preserve">There are many things we can do to help protect animals in our province. The main cause of the decline of mammals is due to overhunting. By following the rules laid out by the government or obtaining the proper license, less animals will die as a result of poaching. Another main thing is not to disturb the animals. It is fine to look at them but it isn’t okay to try to pet them or get too close. This </w:t>
      </w:r>
      <w:r w:rsidR="00335945">
        <w:rPr>
          <w:lang w:val="en-US"/>
        </w:rPr>
        <w:t>either makes them unafraid of humans or be more likely to be hit by a vehicle or get into trouble. Or</w:t>
      </w:r>
      <w:r>
        <w:rPr>
          <w:lang w:val="en-US"/>
        </w:rPr>
        <w:t xml:space="preserve"> they could attack the person and have to be put down. </w:t>
      </w:r>
      <w:r w:rsidR="00335945">
        <w:rPr>
          <w:lang w:val="en-US"/>
        </w:rPr>
        <w:t>For fish, the same as mammals, don’t catch the fish that is endangered and kill it. If it happens to be caught, put it back carefully. Also follow rules on restrictions for fishing where these endangered fish are. Also, do not pollute the waterways. It hurts not only sensitive fish, but all of the fish in the water. For reptiles, do not destroy their burrows and homes because they can die being exposed to the elements as well as they could have eggs in the homes. Take caution when driving in areas in the coulees due to a large number of snakes crossing the roadways. In Lethbridge, AB, there is a road that has “snake crossing” signs so take those as seriously as a deer crossing sign.</w:t>
      </w:r>
    </w:p>
    <w:p w:rsidR="004860F3" w:rsidRDefault="004860F3" w:rsidP="00F538AA">
      <w:pPr>
        <w:rPr>
          <w:lang w:val="en-US"/>
        </w:rPr>
      </w:pPr>
      <w:r>
        <w:rPr>
          <w:lang w:val="en-US"/>
        </w:rPr>
        <w:t>Further information</w:t>
      </w:r>
    </w:p>
    <w:p w:rsidR="004860F3" w:rsidRDefault="004860F3" w:rsidP="00F538AA">
      <w:pPr>
        <w:rPr>
          <w:lang w:val="en-US"/>
        </w:rPr>
      </w:pPr>
      <w:r>
        <w:rPr>
          <w:lang w:val="en-US"/>
        </w:rPr>
        <w:t xml:space="preserve">For official Alberta Government documents on all the endangered species in our province, visit </w:t>
      </w:r>
      <w:hyperlink r:id="rId15" w:history="1">
        <w:r w:rsidRPr="00B10495">
          <w:rPr>
            <w:rStyle w:val="Hyperlink"/>
            <w:lang w:val="en-US"/>
          </w:rPr>
          <w:t>http://aep.alberta.ca/fish-wildlife/species-at-risk/default.aspx</w:t>
        </w:r>
      </w:hyperlink>
    </w:p>
    <w:p w:rsidR="004860F3" w:rsidRDefault="004860F3" w:rsidP="00F538AA">
      <w:pPr>
        <w:rPr>
          <w:lang w:val="en-US"/>
        </w:rPr>
      </w:pPr>
      <w:r>
        <w:rPr>
          <w:lang w:val="en-US"/>
        </w:rPr>
        <w:t>Full list of endangered species</w:t>
      </w:r>
    </w:p>
    <w:p w:rsidR="004860F3" w:rsidRDefault="00B31E95" w:rsidP="00F538AA">
      <w:pPr>
        <w:rPr>
          <w:lang w:val="en-US"/>
        </w:rPr>
      </w:pPr>
      <w:hyperlink r:id="rId16" w:history="1">
        <w:r w:rsidR="004860F3" w:rsidRPr="00B10495">
          <w:rPr>
            <w:rStyle w:val="Hyperlink"/>
            <w:lang w:val="en-US"/>
          </w:rPr>
          <w:t>http://esrd.alberta.ca/fish-wildlife/species-at-risk/documents/SpeciesAssessed-Endangered-Jul18-2014.pdf</w:t>
        </w:r>
      </w:hyperlink>
    </w:p>
    <w:p w:rsidR="004860F3" w:rsidRDefault="004860F3" w:rsidP="00F538AA">
      <w:pPr>
        <w:rPr>
          <w:lang w:val="en-US"/>
        </w:rPr>
      </w:pPr>
      <w:r>
        <w:rPr>
          <w:lang w:val="en-US"/>
        </w:rPr>
        <w:t>How the government is helping the endangered species</w:t>
      </w:r>
    </w:p>
    <w:p w:rsidR="004860F3" w:rsidRDefault="00B31E95" w:rsidP="00F538AA">
      <w:pPr>
        <w:rPr>
          <w:rStyle w:val="Hyperlink"/>
          <w:lang w:val="en-US"/>
        </w:rPr>
      </w:pPr>
      <w:hyperlink r:id="rId17" w:history="1">
        <w:r w:rsidR="004860F3" w:rsidRPr="00B10495">
          <w:rPr>
            <w:rStyle w:val="Hyperlink"/>
            <w:lang w:val="en-US"/>
          </w:rPr>
          <w:t>http://esrd.alberta.ca/fish-wildlife/species-at-risk/albertas-species-at-risk-strategy/default.aspx</w:t>
        </w:r>
      </w:hyperlink>
    </w:p>
    <w:p w:rsidR="00BF700E" w:rsidRDefault="00BF700E" w:rsidP="00F538AA">
      <w:pPr>
        <w:rPr>
          <w:rStyle w:val="Hyperlink"/>
          <w:lang w:val="en-US"/>
        </w:rPr>
      </w:pPr>
      <w:r>
        <w:rPr>
          <w:rStyle w:val="Hyperlink"/>
          <w:lang w:val="en-US"/>
        </w:rPr>
        <w:t>Website template</w:t>
      </w:r>
    </w:p>
    <w:p w:rsidR="00BF700E" w:rsidRDefault="00BF700E" w:rsidP="00F538AA">
      <w:pPr>
        <w:rPr>
          <w:lang w:val="en-US"/>
        </w:rPr>
      </w:pPr>
      <w:hyperlink r:id="rId18" w:history="1">
        <w:r w:rsidRPr="00DB586F">
          <w:rPr>
            <w:rStyle w:val="Hyperlink"/>
            <w:lang w:val="en-US"/>
          </w:rPr>
          <w:t>http://maxdesign.com.au/css-layouts/</w:t>
        </w:r>
      </w:hyperlink>
    </w:p>
    <w:p w:rsidR="00BF700E" w:rsidRDefault="00BF700E" w:rsidP="00F538AA">
      <w:pPr>
        <w:rPr>
          <w:lang w:val="en-US"/>
        </w:rPr>
      </w:pPr>
    </w:p>
    <w:p w:rsidR="004860F3" w:rsidRDefault="004860F3" w:rsidP="00F538AA">
      <w:pPr>
        <w:rPr>
          <w:lang w:val="en-US"/>
        </w:rPr>
      </w:pPr>
      <w:r>
        <w:rPr>
          <w:lang w:val="en-US"/>
        </w:rPr>
        <w:t>Contact us</w:t>
      </w:r>
    </w:p>
    <w:p w:rsidR="004860F3" w:rsidRDefault="004860F3" w:rsidP="00F538AA">
      <w:pPr>
        <w:rPr>
          <w:lang w:val="en-US"/>
        </w:rPr>
      </w:pPr>
      <w:r>
        <w:rPr>
          <w:lang w:val="en-US"/>
        </w:rPr>
        <w:t>Class info and my info</w:t>
      </w:r>
    </w:p>
    <w:p w:rsidR="004860F3" w:rsidRPr="00A65746" w:rsidRDefault="004860F3" w:rsidP="00F538AA">
      <w:pPr>
        <w:rPr>
          <w:lang w:val="en-US"/>
        </w:rPr>
      </w:pPr>
      <w:r>
        <w:rPr>
          <w:lang w:val="en-US"/>
        </w:rPr>
        <w:t xml:space="preserve">Link to </w:t>
      </w:r>
      <w:proofErr w:type="spellStart"/>
      <w:r>
        <w:rPr>
          <w:lang w:val="en-US"/>
        </w:rPr>
        <w:t>git</w:t>
      </w:r>
      <w:proofErr w:type="spellEnd"/>
      <w:r>
        <w:rPr>
          <w:lang w:val="en-US"/>
        </w:rPr>
        <w:t xml:space="preserve"> hub</w:t>
      </w:r>
    </w:p>
    <w:sectPr w:rsidR="004860F3" w:rsidRPr="00A657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746"/>
    <w:rsid w:val="0020616B"/>
    <w:rsid w:val="00224763"/>
    <w:rsid w:val="002D2C99"/>
    <w:rsid w:val="00335945"/>
    <w:rsid w:val="0038240E"/>
    <w:rsid w:val="003C480D"/>
    <w:rsid w:val="004860F3"/>
    <w:rsid w:val="0050378B"/>
    <w:rsid w:val="00583539"/>
    <w:rsid w:val="005B578F"/>
    <w:rsid w:val="006405A6"/>
    <w:rsid w:val="00676546"/>
    <w:rsid w:val="008107D6"/>
    <w:rsid w:val="00856970"/>
    <w:rsid w:val="00882011"/>
    <w:rsid w:val="008E10D9"/>
    <w:rsid w:val="009143CA"/>
    <w:rsid w:val="00995468"/>
    <w:rsid w:val="009F69AD"/>
    <w:rsid w:val="00A30ADD"/>
    <w:rsid w:val="00A65746"/>
    <w:rsid w:val="00AD1593"/>
    <w:rsid w:val="00B31E95"/>
    <w:rsid w:val="00B66020"/>
    <w:rsid w:val="00B744AF"/>
    <w:rsid w:val="00BF700E"/>
    <w:rsid w:val="00C402BA"/>
    <w:rsid w:val="00E2361B"/>
    <w:rsid w:val="00E645D2"/>
    <w:rsid w:val="00EB7C45"/>
    <w:rsid w:val="00F538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75E06-99F3-4F18-926D-1FE61599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5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ep.alberta.ca/fish-wildlife/species-at-risk/species-at-risk-publications-web-resources/mammals/documents/SAR-StatusWoodBisonAlberta-Jan2002.pdf" TargetMode="External"/><Relationship Id="rId13" Type="http://schemas.openxmlformats.org/officeDocument/2006/relationships/hyperlink" Target="http://aep.alberta.ca/fish-wildlife/species-at-risk/species-at-risk-publications-web-resources/reptiles/documents/SAR-StatusPlainsHognoseSnake-Oct1998.pdf" TargetMode="External"/><Relationship Id="rId18" Type="http://schemas.openxmlformats.org/officeDocument/2006/relationships/hyperlink" Target="http://maxdesign.com.au/css-layouts/" TargetMode="External"/><Relationship Id="rId3" Type="http://schemas.openxmlformats.org/officeDocument/2006/relationships/webSettings" Target="webSettings.xml"/><Relationship Id="rId7" Type="http://schemas.openxmlformats.org/officeDocument/2006/relationships/hyperlink" Target="http://aep.alberta.ca/fish-wildlife/species-at-risk/species-at-risk-publications-web-resources/mammals/documents/SAR-SwiftFox-FactSheet-Aug2003.pdf" TargetMode="External"/><Relationship Id="rId12" Type="http://schemas.openxmlformats.org/officeDocument/2006/relationships/hyperlink" Target="http://aep.alberta.ca/fish-wildlife/species-at-risk/species-at-risk-publications-web-resources/fish/documents/SAR-StatusLakeSturgeonAlberta-July2002.pdf" TargetMode="External"/><Relationship Id="rId17" Type="http://schemas.openxmlformats.org/officeDocument/2006/relationships/hyperlink" Target="http://esrd.alberta.ca/fish-wildlife/species-at-risk/albertas-species-at-risk-strategy/default.aspx" TargetMode="External"/><Relationship Id="rId2" Type="http://schemas.openxmlformats.org/officeDocument/2006/relationships/settings" Target="settings.xml"/><Relationship Id="rId16" Type="http://schemas.openxmlformats.org/officeDocument/2006/relationships/hyperlink" Target="http://esrd.alberta.ca/fish-wildlife/species-at-risk/documents/SpeciesAssessed-Endangered-Jul18-2014.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ep.alberta.ca/fish-wildlife/species-at-risk/species-at-risk-publications-web-resources/mammals/documents/SAR-StatusGrizzlyBearAlbertaUpdate2010-Feb2010.pdf" TargetMode="External"/><Relationship Id="rId11" Type="http://schemas.openxmlformats.org/officeDocument/2006/relationships/hyperlink" Target="http://aep.alberta.ca/fish-wildlife/species-at-risk/species-at-risk-publications-web-resources/fish/documents/SAR-BullTrout-FactSheet-May2003.pdf" TargetMode="External"/><Relationship Id="rId5" Type="http://schemas.openxmlformats.org/officeDocument/2006/relationships/hyperlink" Target="http://aep.alberta.ca/fish-wildlife/species-at-risk/species-at-risk-publications-web-resources/mammals/documents/SAR-StatusAmericanBadgerAlberta-May2002.pdf" TargetMode="External"/><Relationship Id="rId15" Type="http://schemas.openxmlformats.org/officeDocument/2006/relationships/hyperlink" Target="http://aep.alberta.ca/fish-wildlife/species-at-risk/default.aspx" TargetMode="External"/><Relationship Id="rId10" Type="http://schemas.openxmlformats.org/officeDocument/2006/relationships/hyperlink" Target="http://aep.alberta.ca/fish-wildlife/species-at-risk/species-at-risk-publications-web-resources/fish/documents/SAR-StatusArcticGraylingAlberta-Mar2005.pdf" TargetMode="External"/><Relationship Id="rId19" Type="http://schemas.openxmlformats.org/officeDocument/2006/relationships/fontTable" Target="fontTable.xml"/><Relationship Id="rId4" Type="http://schemas.openxmlformats.org/officeDocument/2006/relationships/image" Target="NULL"/><Relationship Id="rId9" Type="http://schemas.openxmlformats.org/officeDocument/2006/relationships/hyperlink" Target="http://aep.alberta.ca/fish-wildlife/species-at-risk/species-at-risk-publications-web-resources/mammals/documents/SAR-StatusWoodlandCaribouAlberta-Jul2010.pdf" TargetMode="External"/><Relationship Id="rId14" Type="http://schemas.openxmlformats.org/officeDocument/2006/relationships/hyperlink" Target="http://aep.alberta.ca/fish-wildlife/species-at-risk/species-at-risk-publications-web-resources/reptiles/documents/SAR-PrairieRattlesnake-FactSheet-Aug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E19C9D5F.dotm</Template>
  <TotalTime>455</TotalTime>
  <Pages>7</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10349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Wight, Victoria</dc:creator>
  <cp:keywords/>
  <dc:description/>
  <cp:lastModifiedBy>Wight, Victoria</cp:lastModifiedBy>
  <cp:revision>15</cp:revision>
  <dcterms:created xsi:type="dcterms:W3CDTF">2016-02-28T01:06:00Z</dcterms:created>
  <dcterms:modified xsi:type="dcterms:W3CDTF">2016-03-01T01:45:00Z</dcterms:modified>
</cp:coreProperties>
</file>